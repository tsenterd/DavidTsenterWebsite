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0C3" w:rsidRPr="00BB71CB" w:rsidRDefault="008D283C">
      <w:pPr>
        <w:pStyle w:val="SectionHeading"/>
        <w:rPr>
          <w:b/>
          <w:sz w:val="24"/>
          <w:szCs w:val="24"/>
        </w:rPr>
      </w:pPr>
      <w:r w:rsidRPr="00BB71CB">
        <w:rPr>
          <w:b/>
          <w:noProof/>
          <w:sz w:val="24"/>
          <w:szCs w:val="24"/>
          <w:lang w:eastAsia="en-US"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ge">
                  <wp:posOffset>685800</wp:posOffset>
                </wp:positionV>
                <wp:extent cx="2133600" cy="8686800"/>
                <wp:effectExtent l="0" t="0" r="0" b="0"/>
                <wp:wrapSquare wrapText="bothSides"/>
                <wp:docPr id="1" name="Group 1" descr="Contact Inf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8686800"/>
                          <a:chOff x="0" y="0"/>
                          <a:chExt cx="2137162" cy="8677275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0" y="0"/>
                            <a:ext cx="2137162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Your Name"/>
                                <w:tag w:val=""/>
                                <w:id w:val="1157654229"/>
                                <w:placeholder>
                                  <w:docPart w:val="36B5300ED6B0482CAE3C795D326D163B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:rsidR="007A027B" w:rsidRDefault="00790DD7">
                                  <w:pPr>
                                    <w:pStyle w:val="Name"/>
                                  </w:pPr>
                                  <w:r>
                                    <w:t>David Ts</w:t>
                                  </w:r>
                                  <w:r w:rsidR="00180927">
                                    <w:t>e</w:t>
                                  </w:r>
                                  <w:r>
                                    <w:t>nter</w:t>
                                  </w:r>
                                </w:p>
                              </w:sdtContent>
                            </w:sdt>
                            <w:p w:rsidR="00D30590" w:rsidRDefault="00D30590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Student (Grade 12)</w:t>
                              </w:r>
                            </w:p>
                            <w:p w:rsidR="007A027B" w:rsidRDefault="00D30590" w:rsidP="00D30590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 xml:space="preserve">Future Software Developer at the University of Waterloo </w:t>
                              </w:r>
                            </w:p>
                            <w:p w:rsidR="00D30590" w:rsidRDefault="00D30590" w:rsidP="00D30590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hyperlink r:id="rId10" w:history="1">
                                <w:r w:rsidRPr="00E06E78">
                                  <w:rPr>
                                    <w:rStyle w:val="Hyperlink"/>
                                  </w:rPr>
                                  <w:t>www.davidtsenter.com</w:t>
                                </w:r>
                              </w:hyperlink>
                            </w:p>
                            <w:p w:rsidR="00D30590" w:rsidRDefault="00D30590" w:rsidP="00D30590">
                              <w:pPr>
                                <w:pStyle w:val="KeyPoint"/>
                                <w:numPr>
                                  <w:ilvl w:val="0"/>
                                  <w:numId w:val="10"/>
                                </w:numPr>
                              </w:pPr>
                              <w:r>
                                <w:t>github.com/</w:t>
                              </w:r>
                              <w:proofErr w:type="spellStart"/>
                              <w:r>
                                <w:t>tsenterd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0" y="4429125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Address"/>
                                <w:id w:val="132717202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:rsidR="007A027B" w:rsidRDefault="00103E92">
                                  <w:r>
                                    <w:t xml:space="preserve">205 Hilda Ave. </w:t>
                                  </w:r>
                                  <w:r>
                                    <w:br/>
                                    <w:t>Toronto</w:t>
                                  </w:r>
                                  <w:r>
                                    <w:br/>
                                    <w:t xml:space="preserve"> M2M 4B1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Telephone"/>
                                <w:tag w:val=""/>
                                <w:id w:val="-919714999"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7A027B" w:rsidRDefault="002062CE">
                                  <w:pPr>
                                    <w:pStyle w:val="ContactInfo"/>
                                  </w:pPr>
                                  <w:r>
                                    <w:t>(416)-358-7950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Email"/>
                                <w:tag w:val=""/>
                                <w:id w:val="-1561706702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7A027B" w:rsidRDefault="002062CE">
                                  <w:pPr>
                                    <w:pStyle w:val="ContactInfo"/>
                                  </w:pPr>
                                  <w:r>
                                    <w:t>tsenterd@gmail.com</w:t>
                                  </w:r>
                                </w:p>
                              </w:sdtContent>
                            </w:sdt>
                            <w:p w:rsidR="007A027B" w:rsidRDefault="007A027B">
                              <w:pPr>
                                <w:pStyle w:val="ContactInf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id="Group 1" o:spid="_x0000_s1026" alt="Contact Info" style="position:absolute;margin-left:36pt;margin-top:54pt;width:168pt;height:684pt;z-index:251659264;mso-height-percent:1000;mso-wrap-distance-left:7.2pt;mso-wrap-distance-right:7.2pt;mso-wrap-distance-bottom:3in;mso-position-horizontal-relative:page;mso-position-vertical-relative:page;mso-height-percent:1000;mso-width-relative:margin;mso-height-relative:margin" coordsize="21371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7" type="#_x0000_t202" style="position:absolute;width:21371;height:42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y0cMA&#10;AADbAAAADwAAAGRycy9kb3ducmV2LnhtbERPTUvDQBC9C/6HZQre7CY9iKTdFrEt9KBWWwW9jdkx&#10;CWZnw+40Tf99tyB4m8f7nNlicK3qKcTGs4F8nIEiLr1tuDLwvl/f3oOKgmyx9UwGThRhMb++mmFh&#10;/ZHfqN9JpVIIxwIN1CJdoXUsa3IYx74jTtyPDw4lwVBpG/CYwl2rJ1l2px02nBpq7OixpvJ3d3AG&#10;2s8Ynr4z+eqX1bO8bvXhY5W/GHMzGh6moIQG+Rf/uTc2zc/h8ks6QM/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zy0cMAAADbAAAADwAAAAAAAAAAAAAAAACYAgAAZHJzL2Rv&#10;d25yZXYueG1sUEsFBgAAAAAEAAQA9QAAAIgDAAAAAA==&#10;" filled="f" stroked="f" strokeweight=".5pt">
                  <v:textbox inset="0,0,0,0">
                    <w:txbxContent>
                      <w:sdt>
                        <w:sdtPr>
                          <w:alias w:val="Your Name"/>
                          <w:tag w:val=""/>
                          <w:id w:val="1157654229"/>
                          <w:placeholder>
                            <w:docPart w:val="36B5300ED6B0482CAE3C795D326D163B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:rsidR="007A027B" w:rsidRDefault="00790DD7">
                            <w:pPr>
                              <w:pStyle w:val="Name"/>
                            </w:pPr>
                            <w:r>
                              <w:t>David Ts</w:t>
                            </w:r>
                            <w:r w:rsidR="00180927">
                              <w:t>e</w:t>
                            </w:r>
                            <w:r>
                              <w:t>nter</w:t>
                            </w:r>
                          </w:p>
                        </w:sdtContent>
                      </w:sdt>
                      <w:p w:rsidR="00D30590" w:rsidRDefault="00D30590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r>
                          <w:t>Student (Grade 12)</w:t>
                        </w:r>
                      </w:p>
                      <w:p w:rsidR="007A027B" w:rsidRDefault="00D30590" w:rsidP="00D30590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r>
                          <w:t xml:space="preserve">Future Software Developer at the University of Waterloo </w:t>
                        </w:r>
                      </w:p>
                      <w:p w:rsidR="00D30590" w:rsidRDefault="00D30590" w:rsidP="00D30590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hyperlink r:id="rId11" w:history="1">
                          <w:r w:rsidRPr="00E06E78">
                            <w:rPr>
                              <w:rStyle w:val="Hyperlink"/>
                            </w:rPr>
                            <w:t>www.davidtsenter.com</w:t>
                          </w:r>
                        </w:hyperlink>
                      </w:p>
                      <w:p w:rsidR="00D30590" w:rsidRDefault="00D30590" w:rsidP="00D30590">
                        <w:pPr>
                          <w:pStyle w:val="KeyPoint"/>
                          <w:numPr>
                            <w:ilvl w:val="0"/>
                            <w:numId w:val="10"/>
                          </w:numPr>
                        </w:pPr>
                        <w:r>
                          <w:t>github.com/</w:t>
                        </w:r>
                        <w:proofErr w:type="spellStart"/>
                        <w:r>
                          <w:t>tsenterd</w:t>
                        </w:r>
                        <w:proofErr w:type="spellEnd"/>
                      </w:p>
                    </w:txbxContent>
                  </v:textbox>
                </v:shape>
                <v:shape id="Text Box 12" o:spid="_x0000_s1028" type="#_x0000_t202" style="position:absolute;top:44291;width:19050;height:42481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yLQsMA&#10;AADbAAAADwAAAGRycy9kb3ducmV2LnhtbERPS2vCQBC+F/wPyxS81Y1Kg0RXKUqpQg+Nr/M0O02C&#10;2dmQ3Tzsr+8WCr3Nx/ec1WYwleiocaVlBdNJBII4s7rkXMH59Pq0AOE8ssbKMim4k4PNevSwwkTb&#10;nlPqjj4XIYRdggoK7+tESpcVZNBNbE0cuC/bGPQBNrnUDfYh3FRyFkWxNFhyaCiwpm1B2e3YGgUf&#10;35+X+P3a3vvdYdeldHtrn6dzpcaPw8sShKfB/4v/3Hsd5s/g95dw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yLQsMAAADbAAAADwAAAAAAAAAAAAAAAACYAgAAZHJzL2Rv&#10;d25yZXYueG1sUEsFBgAAAAAEAAQA9QAAAIgDAAAAAA==&#10;" filled="f" stroked="f" strokeweight=".5pt">
                  <v:textbox inset="0,0,0,0">
                    <w:txbxContent>
                      <w:sdt>
                        <w:sdtPr>
                          <w:alias w:val="Address"/>
                          <w:id w:val="1327172028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:rsidR="007A027B" w:rsidRDefault="00103E92">
                            <w:r>
                              <w:t xml:space="preserve">205 Hilda Ave. </w:t>
                            </w:r>
                            <w:r>
                              <w:br/>
                              <w:t>Toronto</w:t>
                            </w:r>
                            <w:r>
                              <w:br/>
                              <w:t xml:space="preserve"> M2M 4B1</w:t>
                            </w:r>
                          </w:p>
                        </w:sdtContent>
                      </w:sdt>
                      <w:sdt>
                        <w:sdtPr>
                          <w:alias w:val="Telephone"/>
                          <w:tag w:val=""/>
                          <w:id w:val="-919714999"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p w:rsidR="007A027B" w:rsidRDefault="002062CE">
                            <w:pPr>
                              <w:pStyle w:val="ContactInfo"/>
                            </w:pPr>
                            <w:r>
                              <w:t>(416)-358-7950</w:t>
                            </w:r>
                          </w:p>
                        </w:sdtContent>
                      </w:sdt>
                      <w:sdt>
                        <w:sdtPr>
                          <w:alias w:val="Email"/>
                          <w:tag w:val=""/>
                          <w:id w:val="-1561706702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 w:rsidR="007A027B" w:rsidRDefault="002062CE">
                            <w:pPr>
                              <w:pStyle w:val="ContactInfo"/>
                            </w:pPr>
                            <w:r>
                              <w:t>tsenterd@gmail.com</w:t>
                            </w:r>
                          </w:p>
                        </w:sdtContent>
                      </w:sdt>
                      <w:p w:rsidR="007A027B" w:rsidRDefault="007A027B">
                        <w:pPr>
                          <w:pStyle w:val="ContactInfo"/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Pr="00BB71CB">
        <w:rPr>
          <w:b/>
          <w:sz w:val="24"/>
          <w:szCs w:val="24"/>
        </w:rPr>
        <w:t>Objective</w:t>
      </w:r>
    </w:p>
    <w:p w:rsidR="00104E6F" w:rsidRPr="00104E6F" w:rsidRDefault="00104E6F" w:rsidP="00D42A59">
      <w:r>
        <w:t xml:space="preserve">To </w:t>
      </w:r>
      <w:r w:rsidR="0073761F">
        <w:t>obtain a computer science or software engineering related internship/co-op job.</w:t>
      </w:r>
    </w:p>
    <w:p w:rsidR="007B00C3" w:rsidRPr="00BB71CB" w:rsidRDefault="0073761F">
      <w:pPr>
        <w:pStyle w:val="SectionHeading"/>
        <w:rPr>
          <w:b/>
          <w:sz w:val="24"/>
          <w:szCs w:val="24"/>
        </w:rPr>
      </w:pPr>
      <w:r>
        <w:rPr>
          <w:b/>
          <w:sz w:val="24"/>
          <w:szCs w:val="24"/>
        </w:rPr>
        <w:t>Work</w:t>
      </w:r>
      <w:r w:rsidR="00467835">
        <w:rPr>
          <w:b/>
          <w:sz w:val="24"/>
          <w:szCs w:val="24"/>
        </w:rPr>
        <w:t xml:space="preserve"> </w:t>
      </w:r>
      <w:r w:rsidR="008D283C" w:rsidRPr="00BB71CB">
        <w:rPr>
          <w:b/>
          <w:sz w:val="24"/>
          <w:szCs w:val="24"/>
        </w:rPr>
        <w:t>Experience</w:t>
      </w:r>
    </w:p>
    <w:sdt>
      <w:sdtPr>
        <w:rPr>
          <w:sz w:val="20"/>
        </w:rPr>
        <w:id w:val="-1472127747"/>
        <w15:repeatingSection/>
      </w:sdtPr>
      <w:sdtEndPr/>
      <w:sdtContent>
        <w:sdt>
          <w:sdtPr>
            <w:rPr>
              <w:sz w:val="20"/>
            </w:rPr>
            <w:id w:val="-1260518174"/>
            <w:placeholder>
              <w:docPart w:val="25D851C8674E47029820BB761A374600"/>
            </w:placeholder>
            <w15:repeatingSectionItem/>
          </w:sdtPr>
          <w:sdtEndPr/>
          <w:sdtContent>
            <w:p w:rsidR="0073761F" w:rsidRDefault="0073761F" w:rsidP="0073761F">
              <w:pPr>
                <w:pStyle w:val="ResumeDate"/>
              </w:pPr>
              <w:r>
                <w:t>September 2014 – Current date</w:t>
              </w:r>
            </w:p>
            <w:p w:rsidR="0073761F" w:rsidRDefault="0073761F" w:rsidP="0073761F">
              <w:pPr>
                <w:pStyle w:val="Subsection"/>
              </w:pPr>
              <w:r>
                <w:t>Western Learning Academy</w:t>
              </w:r>
            </w:p>
            <w:p w:rsidR="0073761F" w:rsidRDefault="0073761F" w:rsidP="0073761F">
              <w:pPr>
                <w:pStyle w:val="Description"/>
              </w:pPr>
              <w:r>
                <w:t>Head Tutor (Advances levels)</w:t>
              </w:r>
            </w:p>
            <w:p w:rsidR="0073761F" w:rsidRDefault="0073761F" w:rsidP="0073761F">
              <w:pPr>
                <w:pStyle w:val="ListBullet"/>
              </w:pPr>
              <w:r>
                <w:t>Tutored students from grades 1 through college in a variety of subjects such as math, physics, chemistry, and computer science.</w:t>
              </w:r>
            </w:p>
            <w:p w:rsidR="0073761F" w:rsidRDefault="0073761F" w:rsidP="0073761F">
              <w:pPr>
                <w:pStyle w:val="ListBullet"/>
              </w:pPr>
              <w:r>
                <w:t>Prime focus in mathematics (high level).</w:t>
              </w:r>
            </w:p>
            <w:p w:rsidR="0073761F" w:rsidRDefault="0073761F" w:rsidP="0073761F">
              <w:pPr>
                <w:pStyle w:val="ListBullet"/>
              </w:pPr>
              <w:r>
                <w:t>100+ hours and increasing</w:t>
              </w:r>
            </w:p>
            <w:p w:rsidR="00D30182" w:rsidRDefault="0073761F" w:rsidP="0073761F">
              <w:pPr>
                <w:pStyle w:val="ListBullet"/>
              </w:pPr>
              <w:r>
                <w:t>In charge of newly opened location (Bathurst/</w:t>
              </w:r>
              <w:proofErr w:type="spellStart"/>
              <w:r>
                <w:t>Steeles</w:t>
              </w:r>
              <w:proofErr w:type="spellEnd"/>
              <w:r>
                <w:t>)</w:t>
              </w:r>
            </w:p>
          </w:sdtContent>
        </w:sdt>
        <w:sdt>
          <w:sdtPr>
            <w:rPr>
              <w:sz w:val="20"/>
            </w:rPr>
            <w:id w:val="-833061054"/>
            <w:placeholder>
              <w:docPart w:val="FB81965C09674AF0AF352F3139CC8C89"/>
            </w:placeholder>
            <w15:repeatingSectionItem/>
          </w:sdtPr>
          <w:sdtEndPr/>
          <w:sdtContent>
            <w:p w:rsidR="0073761F" w:rsidRDefault="0073761F" w:rsidP="0073761F">
              <w:pPr>
                <w:pStyle w:val="ResumeDate"/>
              </w:pPr>
              <w:r>
                <w:t>July 2013 – September 2013</w:t>
              </w:r>
              <w:r>
                <w:tab/>
              </w:r>
            </w:p>
            <w:p w:rsidR="0073761F" w:rsidRDefault="0073761F" w:rsidP="0073761F">
              <w:pPr>
                <w:pStyle w:val="Subsection"/>
              </w:pPr>
              <w:r>
                <w:t>Kobo Inc.</w:t>
              </w:r>
            </w:p>
            <w:p w:rsidR="0073761F" w:rsidRDefault="0073761F" w:rsidP="0073761F">
              <w:pPr>
                <w:pStyle w:val="Description"/>
              </w:pPr>
              <w:r>
                <w:t>Junior Systems Administrator</w:t>
              </w:r>
            </w:p>
            <w:p w:rsidR="0073761F" w:rsidRDefault="0073761F" w:rsidP="0073761F">
              <w:pPr>
                <w:pStyle w:val="ListBullet"/>
              </w:pPr>
              <w:r>
                <w:t>Created and deployed the new user account automation script (Active Directory, Exchange) using Windows PowerShell</w:t>
              </w:r>
            </w:p>
            <w:p w:rsidR="0073761F" w:rsidRDefault="0073761F" w:rsidP="0073761F">
              <w:pPr>
                <w:pStyle w:val="ListBullet"/>
              </w:pPr>
              <w:r>
                <w:t>Provided technical support/ Tickets</w:t>
              </w:r>
            </w:p>
            <w:p w:rsidR="0073761F" w:rsidRDefault="0073761F" w:rsidP="0073761F">
              <w:pPr>
                <w:pStyle w:val="ListBullet"/>
              </w:pPr>
              <w:r>
                <w:t>Manned the help desk</w:t>
              </w:r>
            </w:p>
            <w:p w:rsidR="0073761F" w:rsidRDefault="0073761F" w:rsidP="0073761F">
              <w:pPr>
                <w:pStyle w:val="ListBullet"/>
              </w:pPr>
              <w:r>
                <w:t>Assisted in Exchange server migration.</w:t>
              </w:r>
            </w:p>
          </w:sdtContent>
        </w:sdt>
        <w:sdt>
          <w:sdtPr>
            <w:rPr>
              <w:sz w:val="20"/>
            </w:rPr>
            <w:id w:val="1517580156"/>
            <w:placeholder>
              <w:docPart w:val="E5CB86E5F01D4D4E98880587AB7F1A6C"/>
            </w:placeholder>
            <w15:repeatingSectionItem/>
          </w:sdtPr>
          <w:sdtEndPr/>
          <w:sdtContent>
            <w:p w:rsidR="0073761F" w:rsidRDefault="0073761F">
              <w:pPr>
                <w:pStyle w:val="ResumeDate"/>
              </w:pPr>
              <w:r>
                <w:t>August 2012 – September 2012</w:t>
              </w:r>
              <w:r>
                <w:tab/>
              </w:r>
            </w:p>
            <w:p w:rsidR="0073761F" w:rsidRDefault="0073761F">
              <w:pPr>
                <w:pStyle w:val="Subsection"/>
              </w:pPr>
              <w:r>
                <w:t>Kobo Inc.</w:t>
              </w:r>
              <w:r>
                <w:tab/>
              </w:r>
            </w:p>
            <w:p w:rsidR="0073761F" w:rsidRDefault="0073761F">
              <w:pPr>
                <w:pStyle w:val="Description"/>
              </w:pPr>
              <w:r>
                <w:t>IT Summer Intern</w:t>
              </w:r>
            </w:p>
            <w:p w:rsidR="0073761F" w:rsidRDefault="0073761F" w:rsidP="00D2550B">
              <w:pPr>
                <w:pStyle w:val="ListBullet"/>
              </w:pPr>
              <w:r>
                <w:t>Performed Hardware and Software deployments/upgrades</w:t>
              </w:r>
            </w:p>
            <w:p w:rsidR="0073761F" w:rsidRDefault="0073761F" w:rsidP="00D30182">
              <w:pPr>
                <w:pStyle w:val="ListBullet"/>
              </w:pPr>
              <w:r>
                <w:t>Assisted employees with technical issues daily (remote employees included)</w:t>
              </w:r>
            </w:p>
            <w:p w:rsidR="0073761F" w:rsidRDefault="0073761F" w:rsidP="00D30182">
              <w:pPr>
                <w:pStyle w:val="ListBullet"/>
              </w:pPr>
              <w:r>
                <w:t>Created and deployed script encrypting machines on the domain</w:t>
              </w:r>
            </w:p>
          </w:sdtContent>
        </w:sdt>
      </w:sdtContent>
    </w:sdt>
    <w:p w:rsidR="007B00C3" w:rsidRPr="00BB71CB" w:rsidRDefault="008D283C">
      <w:pPr>
        <w:pStyle w:val="SectionHeading"/>
        <w:rPr>
          <w:b/>
          <w:sz w:val="24"/>
          <w:szCs w:val="24"/>
        </w:rPr>
      </w:pPr>
      <w:r w:rsidRPr="00BB71CB">
        <w:rPr>
          <w:b/>
          <w:sz w:val="24"/>
          <w:szCs w:val="24"/>
        </w:rPr>
        <w:t>Education</w:t>
      </w:r>
    </w:p>
    <w:sdt>
      <w:sdtPr>
        <w:rPr>
          <w:sz w:val="20"/>
        </w:rPr>
        <w:id w:val="-93781616"/>
        <w15:repeatingSection/>
      </w:sdtPr>
      <w:sdtEndPr/>
      <w:sdtContent>
        <w:sdt>
          <w:sdtPr>
            <w:rPr>
              <w:sz w:val="20"/>
            </w:rPr>
            <w:id w:val="301266699"/>
            <w:placeholder>
              <w:docPart w:val="25D851C8674E47029820BB761A374600"/>
            </w:placeholder>
            <w15:repeatingSectionItem/>
          </w:sdtPr>
          <w:sdtEndPr/>
          <w:sdtContent>
            <w:p w:rsidR="007A027B" w:rsidRDefault="00F229BD">
              <w:pPr>
                <w:pStyle w:val="ResumeDate"/>
              </w:pPr>
              <w:r>
                <w:t>2011-Present</w:t>
              </w:r>
              <w:r>
                <w:tab/>
              </w:r>
            </w:p>
            <w:p w:rsidR="007A027B" w:rsidRDefault="00F229BD">
              <w:pPr>
                <w:pStyle w:val="Subsection"/>
              </w:pPr>
              <w:r>
                <w:t xml:space="preserve">William Lyon Mackenzie C.I, 20 </w:t>
              </w:r>
              <w:proofErr w:type="spellStart"/>
              <w:r>
                <w:t>Tillplain</w:t>
              </w:r>
              <w:proofErr w:type="spellEnd"/>
              <w:r>
                <w:t xml:space="preserve"> rd.</w:t>
              </w:r>
            </w:p>
            <w:p w:rsidR="007A027B" w:rsidRDefault="00F229BD">
              <w:pPr>
                <w:pStyle w:val="Description"/>
              </w:pPr>
              <w:r>
                <w:t>FIT</w:t>
              </w:r>
              <w:r w:rsidR="001E6CFF">
                <w:t xml:space="preserve">, </w:t>
              </w:r>
              <w:proofErr w:type="gramStart"/>
              <w:r w:rsidR="001E6CFF">
                <w:t>IT</w:t>
              </w:r>
              <w:proofErr w:type="gramEnd"/>
              <w:r>
                <w:t xml:space="preserve"> Certification</w:t>
              </w:r>
            </w:p>
            <w:p w:rsidR="00163021" w:rsidRDefault="006114EF" w:rsidP="001E6CFF">
              <w:pPr>
                <w:pStyle w:val="ListBullet"/>
              </w:pPr>
              <w:r>
                <w:t>Completion of grade 11 and 12  AP Computer Science and Engineering courses</w:t>
              </w:r>
            </w:p>
            <w:p w:rsidR="00180927" w:rsidRPr="00704604" w:rsidRDefault="00180927" w:rsidP="00704604">
              <w:pPr>
                <w:pStyle w:val="Description"/>
              </w:pPr>
              <w:r w:rsidRPr="00704604">
                <w:t>CISCO</w:t>
              </w:r>
              <w:r w:rsidR="00E56AE4">
                <w:t xml:space="preserve"> IT Essentials</w:t>
              </w:r>
              <w:r w:rsidRPr="00704604">
                <w:t xml:space="preserve"> Certification</w:t>
              </w:r>
            </w:p>
            <w:p w:rsidR="00180927" w:rsidRDefault="00CF3B3F" w:rsidP="00D6661E">
              <w:pPr>
                <w:pStyle w:val="ListBullet"/>
              </w:pPr>
              <w:r>
                <w:t>Completion of CISCO IT and Networking</w:t>
              </w:r>
              <w:r w:rsidR="00272482">
                <w:t xml:space="preserve"> online</w:t>
              </w:r>
              <w:r>
                <w:t xml:space="preserve"> course</w:t>
              </w:r>
            </w:p>
          </w:sdtContent>
        </w:sdt>
      </w:sdtContent>
    </w:sdt>
    <w:p w:rsidR="00E56AE4" w:rsidRPr="00BB71CB" w:rsidRDefault="00E56AE4" w:rsidP="00E56AE4">
      <w:pPr>
        <w:pStyle w:val="SectionHeading"/>
        <w:rPr>
          <w:b/>
          <w:sz w:val="24"/>
          <w:szCs w:val="24"/>
        </w:rPr>
      </w:pPr>
      <w:r w:rsidRPr="00BB71CB">
        <w:rPr>
          <w:b/>
          <w:sz w:val="24"/>
          <w:szCs w:val="24"/>
        </w:rPr>
        <w:lastRenderedPageBreak/>
        <w:t>SKILLS/interests</w:t>
      </w:r>
    </w:p>
    <w:p w:rsidR="00E56AE4" w:rsidRDefault="00E56AE4" w:rsidP="00704604">
      <w:pPr>
        <w:pStyle w:val="SectionHeading"/>
        <w:rPr>
          <w:b/>
          <w:sz w:val="24"/>
          <w:szCs w:val="24"/>
        </w:rPr>
      </w:pPr>
    </w:p>
    <w:p w:rsidR="007B00C3" w:rsidRDefault="00375B66" w:rsidP="00704604">
      <w:pPr>
        <w:pStyle w:val="SectionHeading"/>
        <w:rPr>
          <w:b/>
          <w:sz w:val="24"/>
          <w:szCs w:val="24"/>
        </w:rPr>
      </w:pPr>
      <w:r>
        <w:rPr>
          <w:b/>
          <w:sz w:val="24"/>
          <w:szCs w:val="24"/>
        </w:rPr>
        <w:t>MAJOR PROJECTS</w:t>
      </w:r>
    </w:p>
    <w:p w:rsidR="00375B66" w:rsidRDefault="00375B66" w:rsidP="00375B66">
      <w:pPr>
        <w:pStyle w:val="Subsection"/>
      </w:pPr>
      <w:r>
        <w:t>2014</w:t>
      </w:r>
    </w:p>
    <w:p w:rsidR="00375B66" w:rsidRPr="007B00C3" w:rsidRDefault="00375B66" w:rsidP="00375B66">
      <w:pPr>
        <w:pStyle w:val="Description"/>
        <w:rPr>
          <w:sz w:val="18"/>
        </w:rPr>
      </w:pPr>
      <w:proofErr w:type="spellStart"/>
      <w:r>
        <w:t>Kolingo</w:t>
      </w:r>
      <w:proofErr w:type="spellEnd"/>
    </w:p>
    <w:p w:rsidR="00375B66" w:rsidRPr="00375B66" w:rsidRDefault="00375B66" w:rsidP="00704604">
      <w:pPr>
        <w:pStyle w:val="ListBullet"/>
      </w:pPr>
      <w:r>
        <w:t xml:space="preserve"> </w:t>
      </w:r>
    </w:p>
    <w:p w:rsidR="007B00C3" w:rsidRDefault="00375B66" w:rsidP="007B00C3">
      <w:pPr>
        <w:pStyle w:val="Subsection"/>
      </w:pPr>
      <w:r>
        <w:t>2013</w:t>
      </w:r>
    </w:p>
    <w:p w:rsidR="00704604" w:rsidRPr="007B00C3" w:rsidRDefault="00375B66" w:rsidP="007B00C3">
      <w:pPr>
        <w:pStyle w:val="Description"/>
        <w:rPr>
          <w:sz w:val="18"/>
        </w:rPr>
      </w:pPr>
      <w:r>
        <w:t>Speakeasy</w:t>
      </w:r>
    </w:p>
    <w:p w:rsidR="00704604" w:rsidRDefault="007B00C3" w:rsidP="007B00C3">
      <w:pPr>
        <w:pStyle w:val="ListBullet"/>
      </w:pPr>
      <w:r>
        <w:t xml:space="preserve"> </w:t>
      </w:r>
      <w:bookmarkStart w:id="0" w:name="_GoBack"/>
      <w:bookmarkEnd w:id="0"/>
    </w:p>
    <w:p w:rsidR="00375B66" w:rsidRDefault="00375B66" w:rsidP="00375B66">
      <w:pPr>
        <w:pStyle w:val="ListBullet"/>
        <w:numPr>
          <w:ilvl w:val="0"/>
          <w:numId w:val="0"/>
        </w:numPr>
        <w:ind w:left="216"/>
      </w:pPr>
    </w:p>
    <w:p w:rsidR="007B00C3" w:rsidRPr="00BB71CB" w:rsidRDefault="007B00C3">
      <w:pPr>
        <w:pStyle w:val="SectionHeading"/>
        <w:rPr>
          <w:b/>
          <w:sz w:val="24"/>
          <w:szCs w:val="24"/>
        </w:rPr>
      </w:pPr>
      <w:r w:rsidRPr="00BB71CB">
        <w:rPr>
          <w:b/>
          <w:sz w:val="24"/>
          <w:szCs w:val="24"/>
        </w:rPr>
        <w:t>Reference</w:t>
      </w:r>
    </w:p>
    <w:p w:rsidR="007A027B" w:rsidRDefault="008D283C">
      <w:r>
        <w:t>References are available upon request.</w:t>
      </w:r>
    </w:p>
    <w:sectPr w:rsidR="007A027B">
      <w:headerReference w:type="default" r:id="rId12"/>
      <w:footerReference w:type="default" r:id="rId13"/>
      <w:headerReference w:type="first" r:id="rId14"/>
      <w:pgSz w:w="12240" w:h="15840"/>
      <w:pgMar w:top="1080" w:right="720" w:bottom="1080" w:left="47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11E" w:rsidRDefault="00A2711E">
      <w:pPr>
        <w:spacing w:after="0" w:line="240" w:lineRule="auto"/>
      </w:pPr>
      <w:r>
        <w:separator/>
      </w:r>
    </w:p>
  </w:endnote>
  <w:endnote w:type="continuationSeparator" w:id="0">
    <w:p w:rsidR="00A2711E" w:rsidRDefault="00A271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27B" w:rsidRDefault="008D283C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458470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A027B" w:rsidRDefault="008D283C">
                          <w:pPr>
                            <w:pStyle w:val="ContactInfo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75B66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9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" o:allowoverlap="f" filled="f" stroked="f" strokeweight=".5pt">
              <v:textbox style="mso-fit-shape-to-text:t" inset="0,0,0,0">
                <w:txbxContent>
                  <w:p w:rsidR="007A027B" w:rsidRDefault="008D283C">
                    <w:pPr>
                      <w:pStyle w:val="ContactInfo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75B66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11E" w:rsidRDefault="00A2711E">
      <w:pPr>
        <w:spacing w:after="0" w:line="240" w:lineRule="auto"/>
      </w:pPr>
      <w:r>
        <w:separator/>
      </w:r>
    </w:p>
  </w:footnote>
  <w:footnote w:type="continuationSeparator" w:id="0">
    <w:p w:rsidR="00A2711E" w:rsidRDefault="00A271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27B" w:rsidRDefault="008D283C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72576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7B5C0D18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" strokecolor="#ed7d31 [3205]" strokeweight="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027B" w:rsidRDefault="008D283C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365760" distR="365760" simplePos="0" relativeHeight="251670528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2642235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6689A7B0" id="Straight Connector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" strokecolor="#ed7d31 [3205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894B4D"/>
    <w:multiLevelType w:val="hybridMultilevel"/>
    <w:tmpl w:val="1996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EA33FE"/>
    <w:multiLevelType w:val="hybridMultilevel"/>
    <w:tmpl w:val="D46A8584"/>
    <w:lvl w:ilvl="0" w:tplc="3D00AB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BB0D3D"/>
    <w:multiLevelType w:val="hybridMultilevel"/>
    <w:tmpl w:val="3258A5EA"/>
    <w:lvl w:ilvl="0" w:tplc="004A7578">
      <w:start w:val="1"/>
      <w:numFmt w:val="bullet"/>
      <w:pStyle w:val="KeyPoint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6E3521"/>
    <w:multiLevelType w:val="hybridMultilevel"/>
    <w:tmpl w:val="08723E20"/>
    <w:lvl w:ilvl="0" w:tplc="298AEEB4">
      <w:start w:val="2009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3"/>
  </w:num>
  <w:num w:numId="7">
    <w:abstractNumId w:val="1"/>
  </w:num>
  <w:num w:numId="8">
    <w:abstractNumId w:val="3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1"/>
    <w:lvlOverride w:ilvl="0">
      <w:startOverride w:val="1"/>
    </w:lvlOverride>
  </w:num>
  <w:num w:numId="15">
    <w:abstractNumId w:val="7"/>
  </w:num>
  <w:num w:numId="16">
    <w:abstractNumId w:val="1"/>
  </w:num>
  <w:num w:numId="17">
    <w:abstractNumId w:val="1"/>
    <w:lvlOverride w:ilvl="0">
      <w:startOverride w:val="1"/>
    </w:lvlOverride>
  </w:num>
  <w:num w:numId="18">
    <w:abstractNumId w:val="5"/>
  </w:num>
  <w:num w:numId="19">
    <w:abstractNumId w:val="8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2CE"/>
    <w:rsid w:val="0004326D"/>
    <w:rsid w:val="000D1FCE"/>
    <w:rsid w:val="000F6D06"/>
    <w:rsid w:val="00103E92"/>
    <w:rsid w:val="00104E6F"/>
    <w:rsid w:val="00112B66"/>
    <w:rsid w:val="00163021"/>
    <w:rsid w:val="00180927"/>
    <w:rsid w:val="001B25B4"/>
    <w:rsid w:val="001E6CFF"/>
    <w:rsid w:val="002062CE"/>
    <w:rsid w:val="0022342A"/>
    <w:rsid w:val="00272482"/>
    <w:rsid w:val="002865CF"/>
    <w:rsid w:val="003201D0"/>
    <w:rsid w:val="00375B66"/>
    <w:rsid w:val="00384A86"/>
    <w:rsid w:val="00467835"/>
    <w:rsid w:val="00481964"/>
    <w:rsid w:val="004B36F0"/>
    <w:rsid w:val="006114EF"/>
    <w:rsid w:val="00614A15"/>
    <w:rsid w:val="006A37FB"/>
    <w:rsid w:val="006C1992"/>
    <w:rsid w:val="00704604"/>
    <w:rsid w:val="00714F2D"/>
    <w:rsid w:val="0073761F"/>
    <w:rsid w:val="00790DD7"/>
    <w:rsid w:val="007A027B"/>
    <w:rsid w:val="007B00C3"/>
    <w:rsid w:val="008864AF"/>
    <w:rsid w:val="008D283C"/>
    <w:rsid w:val="009F392F"/>
    <w:rsid w:val="00A2711E"/>
    <w:rsid w:val="00AB23E3"/>
    <w:rsid w:val="00B2527F"/>
    <w:rsid w:val="00B27C22"/>
    <w:rsid w:val="00BB71CB"/>
    <w:rsid w:val="00CA5AD7"/>
    <w:rsid w:val="00CF3B3F"/>
    <w:rsid w:val="00D2550B"/>
    <w:rsid w:val="00D30182"/>
    <w:rsid w:val="00D30590"/>
    <w:rsid w:val="00D42A59"/>
    <w:rsid w:val="00D6661E"/>
    <w:rsid w:val="00E50ED7"/>
    <w:rsid w:val="00E56AE4"/>
    <w:rsid w:val="00F1323E"/>
    <w:rsid w:val="00F229BD"/>
    <w:rsid w:val="00F914C6"/>
    <w:rsid w:val="00FD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32F989-0ABF-4DEF-9F5A-8CA0664D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lang w:val="en-US" w:eastAsia="ja-JP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A5A5A5" w:themeColor="accent3"/>
    </w:rPr>
  </w:style>
  <w:style w:type="paragraph" w:styleId="Heading2">
    <w:name w:val="heading 2"/>
    <w:basedOn w:val="Normal"/>
    <w:next w:val="Normal"/>
    <w:link w:val="Heading2Char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Date">
    <w:name w:val="Date"/>
    <w:basedOn w:val="Normal"/>
    <w:next w:val="Normal"/>
    <w:link w:val="DateChar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DateChar">
    <w:name w:val="Date Char"/>
    <w:basedOn w:val="DefaultParagraphFont"/>
    <w:link w:val="Date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styleId="Closing">
    <w:name w:val="Closing"/>
    <w:basedOn w:val="Normal"/>
    <w:link w:val="ClosingChar"/>
    <w:uiPriority w:val="3"/>
    <w:unhideWhenUsed/>
    <w:qFormat/>
    <w:pPr>
      <w:spacing w:after="40" w:line="240" w:lineRule="auto"/>
    </w:pPr>
    <w:rPr>
      <w:color w:val="323E4F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ClosingChar">
    <w:name w:val="Closing Char"/>
    <w:basedOn w:val="DefaultParagraphFont"/>
    <w:link w:val="Closing"/>
    <w:uiPriority w:val="3"/>
    <w:rPr>
      <w:color w:val="323E4F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Recipient">
    <w:name w:val="Recipient"/>
    <w:basedOn w:val="Normal"/>
    <w:uiPriority w:val="3"/>
    <w:qFormat/>
    <w:pPr>
      <w:spacing w:line="240" w:lineRule="auto"/>
      <w:contextualSpacing/>
    </w:pPr>
  </w:style>
  <w:style w:type="paragraph" w:styleId="ListBullet">
    <w:name w:val="List Bullet"/>
    <w:basedOn w:val="Normal"/>
    <w:uiPriority w:val="1"/>
    <w:unhideWhenUsed/>
    <w:qFormat/>
    <w:pPr>
      <w:numPr>
        <w:numId w:val="4"/>
      </w:numPr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nclosure">
    <w:name w:val="Enclosure"/>
    <w:basedOn w:val="Normal"/>
    <w:uiPriority w:val="10"/>
    <w:qFormat/>
    <w:rPr>
      <w:color w:val="7F7F7F" w:themeColor="text1" w:themeTint="80"/>
    </w:rPr>
  </w:style>
  <w:style w:type="paragraph" w:customStyle="1" w:styleId="Name">
    <w:name w:val="Name"/>
    <w:basedOn w:val="Normal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KeyPoint">
    <w:name w:val="Key Point"/>
    <w:basedOn w:val="Normal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ContactInfo">
    <w:name w:val="Contact Info"/>
    <w:basedOn w:val="Normal"/>
    <w:uiPriority w:val="2"/>
    <w:qFormat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A5A5A5" w:themeColor="accent3"/>
      <w:sz w:val="20"/>
    </w:rPr>
  </w:style>
  <w:style w:type="paragraph" w:customStyle="1" w:styleId="ResumeDate">
    <w:name w:val="Resume Date"/>
    <w:basedOn w:val="Normal"/>
    <w:uiPriority w:val="2"/>
    <w:qFormat/>
    <w:pPr>
      <w:keepNext/>
      <w:keepLines/>
      <w:spacing w:after="0"/>
    </w:pPr>
    <w:rPr>
      <w:sz w:val="18"/>
    </w:rPr>
  </w:style>
  <w:style w:type="paragraph" w:customStyle="1" w:styleId="Subsection">
    <w:name w:val="Subsection"/>
    <w:basedOn w:val="Normal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Description">
    <w:name w:val="Description"/>
    <w:basedOn w:val="Normal"/>
    <w:link w:val="DescriptionChar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DescriptionChar">
    <w:name w:val="Description Char"/>
    <w:basedOn w:val="Heading2Char"/>
    <w:link w:val="Description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SectionHeading">
    <w:name w:val="Section Heading"/>
    <w:basedOn w:val="Normal"/>
    <w:qFormat/>
    <w:pPr>
      <w:spacing w:after="60" w:line="240" w:lineRule="auto"/>
      <w:outlineLvl w:val="0"/>
    </w:pPr>
    <w:rPr>
      <w:caps/>
      <w:color w:val="A5A5A5" w:themeColor="accent3"/>
      <w:sz w:val="2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  <w:sz w:val="22"/>
    </w:rPr>
  </w:style>
  <w:style w:type="character" w:styleId="Hyperlink">
    <w:name w:val="Hyperlink"/>
    <w:basedOn w:val="DefaultParagraphFont"/>
    <w:uiPriority w:val="99"/>
    <w:unhideWhenUsed/>
    <w:rsid w:val="00D30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davidtsenter.com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www.davidtsenter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PC\Desktop\TS10283506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5D851C8674E47029820BB761A374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8E5C9-2940-4DED-AF54-EC96E17C67C5}"/>
      </w:docPartPr>
      <w:docPartBody>
        <w:p w:rsidR="00C01CCB" w:rsidRDefault="00736697">
          <w:pPr>
            <w:pStyle w:val="25D851C8674E47029820BB761A37460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6B5300ED6B0482CAE3C795D326D16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51385-59DD-42DD-AC5A-6FD2AFA52E65}"/>
      </w:docPartPr>
      <w:docPartBody>
        <w:p w:rsidR="00C01CCB" w:rsidRDefault="00736697">
          <w:pPr>
            <w:pStyle w:val="36B5300ED6B0482CAE3C795D326D163B"/>
          </w:pPr>
          <w:r>
            <w:t>[Your Name]</w:t>
          </w:r>
        </w:p>
      </w:docPartBody>
    </w:docPart>
    <w:docPart>
      <w:docPartPr>
        <w:name w:val="E5CB86E5F01D4D4E98880587AB7F1A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34E74-C5A5-40D2-BB73-135C05B3C446}"/>
      </w:docPartPr>
      <w:docPartBody>
        <w:p w:rsidR="00333E29" w:rsidRDefault="00006BF1" w:rsidP="00006BF1">
          <w:pPr>
            <w:pStyle w:val="E5CB86E5F01D4D4E98880587AB7F1A6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B81965C09674AF0AF352F3139CC8C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014ED-9D56-4C6E-9859-457B222C592A}"/>
      </w:docPartPr>
      <w:docPartBody>
        <w:p w:rsidR="00333E29" w:rsidRDefault="00006BF1" w:rsidP="00006BF1">
          <w:pPr>
            <w:pStyle w:val="FB81965C09674AF0AF352F3139CC8C8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47AB0"/>
    <w:multiLevelType w:val="hybridMultilevel"/>
    <w:tmpl w:val="F01A9C8C"/>
    <w:lvl w:ilvl="0" w:tplc="57D29E20">
      <w:start w:val="1"/>
      <w:numFmt w:val="bullet"/>
      <w:pStyle w:val="ListBullet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DF1"/>
    <w:rsid w:val="00006BF1"/>
    <w:rsid w:val="001C77FF"/>
    <w:rsid w:val="002D749F"/>
    <w:rsid w:val="00333E29"/>
    <w:rsid w:val="004E1DF1"/>
    <w:rsid w:val="00736697"/>
    <w:rsid w:val="00736EF3"/>
    <w:rsid w:val="00884BF0"/>
    <w:rsid w:val="00B360B8"/>
    <w:rsid w:val="00C01CCB"/>
    <w:rsid w:val="00C0235F"/>
    <w:rsid w:val="00F12089"/>
    <w:rsid w:val="00FE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AB39D0AEF74B66BB084907C371F5F0">
    <w:name w:val="4AAB39D0AEF74B66BB084907C371F5F0"/>
  </w:style>
  <w:style w:type="character" w:styleId="PlaceholderText">
    <w:name w:val="Placeholder Text"/>
    <w:basedOn w:val="DefaultParagraphFont"/>
    <w:uiPriority w:val="99"/>
    <w:semiHidden/>
    <w:rsid w:val="00006BF1"/>
    <w:rPr>
      <w:color w:val="808080"/>
    </w:rPr>
  </w:style>
  <w:style w:type="paragraph" w:customStyle="1" w:styleId="25D851C8674E47029820BB761A374600">
    <w:name w:val="25D851C8674E47029820BB761A374600"/>
  </w:style>
  <w:style w:type="paragraph" w:customStyle="1" w:styleId="A2155F1D03D246FABC399CEAAE143810">
    <w:name w:val="A2155F1D03D246FABC399CEAAE143810"/>
  </w:style>
  <w:style w:type="paragraph" w:customStyle="1" w:styleId="A4E82303E1294068B8AE9036475831DD">
    <w:name w:val="A4E82303E1294068B8AE9036475831DD"/>
  </w:style>
  <w:style w:type="paragraph" w:customStyle="1" w:styleId="7249574516E54437A0EB4F0B93A04983">
    <w:name w:val="7249574516E54437A0EB4F0B93A04983"/>
  </w:style>
  <w:style w:type="paragraph" w:styleId="ListBullet">
    <w:name w:val="List Bullet"/>
    <w:basedOn w:val="Normal"/>
    <w:uiPriority w:val="1"/>
    <w:unhideWhenUsed/>
    <w:qFormat/>
    <w:rsid w:val="004E1DF1"/>
    <w:pPr>
      <w:numPr>
        <w:numId w:val="1"/>
      </w:numPr>
      <w:spacing w:after="480" w:line="300" w:lineRule="auto"/>
      <w:contextualSpacing/>
    </w:pPr>
    <w:rPr>
      <w:rFonts w:eastAsiaTheme="minorHAnsi"/>
      <w:color w:val="000000" w:themeColor="text1"/>
      <w:sz w:val="20"/>
      <w:szCs w:val="20"/>
    </w:rPr>
  </w:style>
  <w:style w:type="paragraph" w:customStyle="1" w:styleId="6F1C5EC2F45543B4B08F0A6371B3A6CC">
    <w:name w:val="6F1C5EC2F45543B4B08F0A6371B3A6CC"/>
  </w:style>
  <w:style w:type="paragraph" w:customStyle="1" w:styleId="FC70119B3634479B9E2ED609AE3B29B1">
    <w:name w:val="FC70119B3634479B9E2ED609AE3B29B1"/>
  </w:style>
  <w:style w:type="paragraph" w:customStyle="1" w:styleId="3080ECA742F1491094D989BA3E81DA65">
    <w:name w:val="3080ECA742F1491094D989BA3E81DA65"/>
  </w:style>
  <w:style w:type="paragraph" w:customStyle="1" w:styleId="F565CB380B3D4E069D07421A40673763">
    <w:name w:val="F565CB380B3D4E069D07421A40673763"/>
  </w:style>
  <w:style w:type="paragraph" w:customStyle="1" w:styleId="36B5300ED6B0482CAE3C795D326D163B">
    <w:name w:val="36B5300ED6B0482CAE3C795D326D163B"/>
  </w:style>
  <w:style w:type="paragraph" w:customStyle="1" w:styleId="479E1156DD6F4A95BD16295C4BD94F40">
    <w:name w:val="479E1156DD6F4A95BD16295C4BD94F40"/>
  </w:style>
  <w:style w:type="paragraph" w:customStyle="1" w:styleId="5865A5446C4242A58520426645F0AFC7">
    <w:name w:val="5865A5446C4242A58520426645F0AFC7"/>
    <w:rsid w:val="004E1DF1"/>
  </w:style>
  <w:style w:type="paragraph" w:customStyle="1" w:styleId="7E4519CF06314B79B25E92348D6261DC">
    <w:name w:val="7E4519CF06314B79B25E92348D6261DC"/>
    <w:rsid w:val="004E1DF1"/>
  </w:style>
  <w:style w:type="paragraph" w:customStyle="1" w:styleId="732F30803B6349FD85C0977BF30D3D69">
    <w:name w:val="732F30803B6349FD85C0977BF30D3D69"/>
    <w:rsid w:val="004E1DF1"/>
  </w:style>
  <w:style w:type="paragraph" w:customStyle="1" w:styleId="8BF09332BDF44699BD19D8DECA8FC22D">
    <w:name w:val="8BF09332BDF44699BD19D8DECA8FC22D"/>
    <w:rsid w:val="004E1DF1"/>
  </w:style>
  <w:style w:type="paragraph" w:customStyle="1" w:styleId="94D81C9FC4024D9790CD9D028EECF6E6">
    <w:name w:val="94D81C9FC4024D9790CD9D028EECF6E6"/>
    <w:rsid w:val="004E1DF1"/>
  </w:style>
  <w:style w:type="paragraph" w:customStyle="1" w:styleId="9FF0CB5797924468ABDF7D47921B9EC0">
    <w:name w:val="9FF0CB5797924468ABDF7D47921B9EC0"/>
    <w:rsid w:val="004E1DF1"/>
  </w:style>
  <w:style w:type="paragraph" w:customStyle="1" w:styleId="64963C1AE5174D87BEF36F74C7F72C06">
    <w:name w:val="64963C1AE5174D87BEF36F74C7F72C06"/>
    <w:rsid w:val="004E1DF1"/>
  </w:style>
  <w:style w:type="paragraph" w:customStyle="1" w:styleId="FD93B282139C40DC8E13B58E41560795">
    <w:name w:val="FD93B282139C40DC8E13B58E41560795"/>
    <w:rsid w:val="004E1DF1"/>
  </w:style>
  <w:style w:type="paragraph" w:customStyle="1" w:styleId="DA3CF4E0F1D546438E40280483D96338">
    <w:name w:val="DA3CF4E0F1D546438E40280483D96338"/>
    <w:rsid w:val="004E1DF1"/>
  </w:style>
  <w:style w:type="paragraph" w:customStyle="1" w:styleId="951308181D2E4D8691B704227870A0B4">
    <w:name w:val="951308181D2E4D8691B704227870A0B4"/>
    <w:rsid w:val="004E1DF1"/>
  </w:style>
  <w:style w:type="paragraph" w:customStyle="1" w:styleId="64151AF617D340FAB899D16E3AC55998">
    <w:name w:val="64151AF617D340FAB899D16E3AC55998"/>
    <w:rsid w:val="004E1DF1"/>
  </w:style>
  <w:style w:type="paragraph" w:customStyle="1" w:styleId="DA6CF272C5374213BB83FDA89E7B525F">
    <w:name w:val="DA6CF272C5374213BB83FDA89E7B525F"/>
    <w:rsid w:val="004E1DF1"/>
  </w:style>
  <w:style w:type="paragraph" w:customStyle="1" w:styleId="59EEFC347EF94D8A961CFCC45788F5DF">
    <w:name w:val="59EEFC347EF94D8A961CFCC45788F5DF"/>
    <w:rsid w:val="004E1DF1"/>
  </w:style>
  <w:style w:type="paragraph" w:customStyle="1" w:styleId="5B63A3FA43974F86897B0240CDE30238">
    <w:name w:val="5B63A3FA43974F86897B0240CDE30238"/>
    <w:rsid w:val="004E1DF1"/>
  </w:style>
  <w:style w:type="paragraph" w:customStyle="1" w:styleId="0ABE31A8DE21420B81B7C0FA68F1E478">
    <w:name w:val="0ABE31A8DE21420B81B7C0FA68F1E478"/>
    <w:rsid w:val="004E1DF1"/>
  </w:style>
  <w:style w:type="paragraph" w:customStyle="1" w:styleId="98368924ECA54DBF97FDC9060C86C01D">
    <w:name w:val="98368924ECA54DBF97FDC9060C86C01D"/>
    <w:rsid w:val="004E1DF1"/>
  </w:style>
  <w:style w:type="paragraph" w:customStyle="1" w:styleId="42716C5278684702B567B7E096810D37">
    <w:name w:val="42716C5278684702B567B7E096810D37"/>
    <w:rsid w:val="004E1DF1"/>
  </w:style>
  <w:style w:type="paragraph" w:customStyle="1" w:styleId="C6AB0BE443E3482A93ABBE5821870B32">
    <w:name w:val="C6AB0BE443E3482A93ABBE5821870B32"/>
    <w:rsid w:val="004E1DF1"/>
  </w:style>
  <w:style w:type="paragraph" w:customStyle="1" w:styleId="9991020AC93B4AAF813BF0CD990ADD7B">
    <w:name w:val="9991020AC93B4AAF813BF0CD990ADD7B"/>
    <w:rsid w:val="004E1DF1"/>
  </w:style>
  <w:style w:type="paragraph" w:customStyle="1" w:styleId="B732899919FE4BD8924C19021A8D06AF">
    <w:name w:val="B732899919FE4BD8924C19021A8D06AF"/>
    <w:rsid w:val="004E1DF1"/>
  </w:style>
  <w:style w:type="paragraph" w:customStyle="1" w:styleId="33C5696B83454F56B11782C19F3AE95D">
    <w:name w:val="33C5696B83454F56B11782C19F3AE95D"/>
    <w:rsid w:val="004E1DF1"/>
  </w:style>
  <w:style w:type="paragraph" w:customStyle="1" w:styleId="F02F89B3A66C42AEBCFA2EAD2005C8C9">
    <w:name w:val="F02F89B3A66C42AEBCFA2EAD2005C8C9"/>
    <w:rsid w:val="004E1DF1"/>
  </w:style>
  <w:style w:type="paragraph" w:customStyle="1" w:styleId="DC2A892039674BA1B636AE402F9E89EB">
    <w:name w:val="DC2A892039674BA1B636AE402F9E89EB"/>
    <w:rsid w:val="004E1DF1"/>
  </w:style>
  <w:style w:type="paragraph" w:customStyle="1" w:styleId="FE07D98811434E45AA3F516925B60AFC">
    <w:name w:val="FE07D98811434E45AA3F516925B60AFC"/>
    <w:rsid w:val="004E1DF1"/>
  </w:style>
  <w:style w:type="paragraph" w:customStyle="1" w:styleId="46E1920F7D284777B73917CA32BE4F90">
    <w:name w:val="46E1920F7D284777B73917CA32BE4F90"/>
    <w:rsid w:val="004E1DF1"/>
  </w:style>
  <w:style w:type="paragraph" w:customStyle="1" w:styleId="08F5CD8E856A4B13B1EA05012AB5D3F2">
    <w:name w:val="08F5CD8E856A4B13B1EA05012AB5D3F2"/>
    <w:rsid w:val="004E1DF1"/>
  </w:style>
  <w:style w:type="paragraph" w:customStyle="1" w:styleId="87E1F848EB7F40B3B50B472438AC824E">
    <w:name w:val="87E1F848EB7F40B3B50B472438AC824E"/>
    <w:rsid w:val="004E1DF1"/>
  </w:style>
  <w:style w:type="paragraph" w:customStyle="1" w:styleId="1BD0F2DC66AC4CB9A885C1470C8DABB1">
    <w:name w:val="1BD0F2DC66AC4CB9A885C1470C8DABB1"/>
    <w:rsid w:val="004E1DF1"/>
  </w:style>
  <w:style w:type="paragraph" w:customStyle="1" w:styleId="7BC0ACB444F648239ED75033CD8A0B8C">
    <w:name w:val="7BC0ACB444F648239ED75033CD8A0B8C"/>
    <w:rsid w:val="004E1DF1"/>
  </w:style>
  <w:style w:type="paragraph" w:customStyle="1" w:styleId="3D16E7D6EF334E989072C0BF7752BDB7">
    <w:name w:val="3D16E7D6EF334E989072C0BF7752BDB7"/>
    <w:rsid w:val="004E1DF1"/>
  </w:style>
  <w:style w:type="paragraph" w:customStyle="1" w:styleId="C92D59D413574F178D0A7E7B321BA769">
    <w:name w:val="C92D59D413574F178D0A7E7B321BA769"/>
    <w:rsid w:val="004E1DF1"/>
  </w:style>
  <w:style w:type="paragraph" w:customStyle="1" w:styleId="33114341C87942B09C4F066D1E78D731">
    <w:name w:val="33114341C87942B09C4F066D1E78D731"/>
    <w:rsid w:val="004E1DF1"/>
  </w:style>
  <w:style w:type="paragraph" w:customStyle="1" w:styleId="2B60C79C06D24F52BFC378682B9DB779">
    <w:name w:val="2B60C79C06D24F52BFC378682B9DB779"/>
    <w:rsid w:val="004E1DF1"/>
  </w:style>
  <w:style w:type="paragraph" w:customStyle="1" w:styleId="AF18159E0ADB42BBB84A62B834648455">
    <w:name w:val="AF18159E0ADB42BBB84A62B834648455"/>
    <w:rsid w:val="004E1DF1"/>
  </w:style>
  <w:style w:type="paragraph" w:customStyle="1" w:styleId="191D7F13BFA5401498D0869A5BB52B78">
    <w:name w:val="191D7F13BFA5401498D0869A5BB52B78"/>
    <w:rsid w:val="004E1DF1"/>
  </w:style>
  <w:style w:type="paragraph" w:customStyle="1" w:styleId="B0C59B965EA245618A57E01956D715FF">
    <w:name w:val="B0C59B965EA245618A57E01956D715FF"/>
    <w:rsid w:val="004E1DF1"/>
  </w:style>
  <w:style w:type="paragraph" w:customStyle="1" w:styleId="452F31AF9758489897731D50B6D798B8">
    <w:name w:val="452F31AF9758489897731D50B6D798B8"/>
    <w:rsid w:val="004E1DF1"/>
  </w:style>
  <w:style w:type="paragraph" w:customStyle="1" w:styleId="58719CB7470A456CB0958ACB409C84F9">
    <w:name w:val="58719CB7470A456CB0958ACB409C84F9"/>
    <w:rsid w:val="004E1DF1"/>
  </w:style>
  <w:style w:type="paragraph" w:customStyle="1" w:styleId="E5CB86E5F01D4D4E98880587AB7F1A6C">
    <w:name w:val="E5CB86E5F01D4D4E98880587AB7F1A6C"/>
    <w:rsid w:val="00006BF1"/>
  </w:style>
  <w:style w:type="paragraph" w:customStyle="1" w:styleId="F5554D283DF84D5FA6B0408011CA79AF">
    <w:name w:val="F5554D283DF84D5FA6B0408011CA79AF"/>
    <w:rsid w:val="00006BF1"/>
  </w:style>
  <w:style w:type="paragraph" w:customStyle="1" w:styleId="FA4054F63CD04106AD97CC05BA5B92AC">
    <w:name w:val="FA4054F63CD04106AD97CC05BA5B92AC"/>
    <w:rsid w:val="00006BF1"/>
  </w:style>
  <w:style w:type="paragraph" w:customStyle="1" w:styleId="BE4F209BB90644B1A7A323AA5A0D41F9">
    <w:name w:val="BE4F209BB90644B1A7A323AA5A0D41F9"/>
    <w:rsid w:val="00006BF1"/>
  </w:style>
  <w:style w:type="paragraph" w:customStyle="1" w:styleId="516E874DFE3840118290388CB779492D">
    <w:name w:val="516E874DFE3840118290388CB779492D"/>
    <w:rsid w:val="00006BF1"/>
  </w:style>
  <w:style w:type="paragraph" w:customStyle="1" w:styleId="8642C3C8979A4A79BE0D441057E26A26">
    <w:name w:val="8642C3C8979A4A79BE0D441057E26A26"/>
    <w:rsid w:val="00006BF1"/>
  </w:style>
  <w:style w:type="paragraph" w:customStyle="1" w:styleId="FB81965C09674AF0AF352F3139CC8C89">
    <w:name w:val="FB81965C09674AF0AF352F3139CC8C89"/>
    <w:rsid w:val="00006B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205 Hilda Ave. 
Toronto
 M2M 4B1</CompanyAddress>
  <CompanyPhone>(416)-358-7950</CompanyPhone>
  <CompanyFax/>
  <CompanyEmail>tsenterd@gmail.com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00A676-D251-4A8C-8FD8-5C9F5030A7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DF5D84-DB83-459C-8DD8-35B2F4C15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TS102835065.dotx</Template>
  <TotalTime>23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Tsenter</dc:creator>
  <cp:keywords/>
  <cp:lastModifiedBy>DavidPC</cp:lastModifiedBy>
  <cp:revision>3</cp:revision>
  <dcterms:created xsi:type="dcterms:W3CDTF">2015-02-21T04:16:00Z</dcterms:created>
  <dcterms:modified xsi:type="dcterms:W3CDTF">2015-02-21T04:39:00Z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